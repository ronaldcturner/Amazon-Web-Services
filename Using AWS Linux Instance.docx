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03" w:rsidRDefault="0070033C" w:rsidP="00D7720D">
      <w:r>
        <w:t>Followed all instructions per AWS to launch a (new) instance, connect and apply updates:</w:t>
      </w:r>
    </w:p>
    <w:p w:rsidR="0070033C" w:rsidRDefault="0070033C" w:rsidP="00D7720D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871101B" wp14:editId="4483A071">
            <wp:simplePos x="0" y="0"/>
            <wp:positionH relativeFrom="column">
              <wp:posOffset>-1830</wp:posOffset>
            </wp:positionH>
            <wp:positionV relativeFrom="paragraph">
              <wp:posOffset>105258</wp:posOffset>
            </wp:positionV>
            <wp:extent cx="5697347" cy="775411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757" cy="776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0033C" w:rsidRPr="00D7720D" w:rsidRDefault="0070033C" w:rsidP="00D7720D"/>
    <w:sectPr w:rsidR="0070033C" w:rsidRPr="00D7720D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33C" w:rsidRDefault="0070033C">
      <w:r>
        <w:separator/>
      </w:r>
    </w:p>
  </w:endnote>
  <w:endnote w:type="continuationSeparator" w:id="0">
    <w:p w:rsidR="0070033C" w:rsidRDefault="00700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70033C">
      <w:rPr>
        <w:rFonts w:ascii="Arial" w:hAnsi="Arial" w:cs="Arial"/>
        <w:noProof/>
        <w:sz w:val="20"/>
        <w:szCs w:val="20"/>
      </w:rPr>
      <w:t>Document2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33C" w:rsidRDefault="0070033C">
      <w:r>
        <w:separator/>
      </w:r>
    </w:p>
  </w:footnote>
  <w:footnote w:type="continuationSeparator" w:id="0">
    <w:p w:rsidR="0070033C" w:rsidRDefault="007003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 w:rsidR="00D7720D">
      <w:rPr>
        <w:rFonts w:ascii="Arial" w:hAnsi="Arial" w:cs="Arial"/>
        <w:b/>
      </w:rPr>
      <w:t>:</w:t>
    </w:r>
    <w:r w:rsidR="0070033C">
      <w:rPr>
        <w:rFonts w:ascii="Arial" w:hAnsi="Arial" w:cs="Arial"/>
        <w:b/>
      </w:rPr>
      <w:t xml:space="preserve"> Using EC2 Instance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70033C">
      <w:rPr>
        <w:rFonts w:ascii="Arial" w:hAnsi="Arial" w:cs="Arial"/>
        <w:b/>
      </w:rPr>
      <w:t xml:space="preserve"> 10 December 2017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70033C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70033C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5CBAAB" wp14:editId="3D721F98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3C"/>
    <w:rsid w:val="00025AE3"/>
    <w:rsid w:val="001A169C"/>
    <w:rsid w:val="0034733D"/>
    <w:rsid w:val="003543CF"/>
    <w:rsid w:val="00441A7D"/>
    <w:rsid w:val="00592375"/>
    <w:rsid w:val="00675BC0"/>
    <w:rsid w:val="006D284C"/>
    <w:rsid w:val="0070033C"/>
    <w:rsid w:val="00746178"/>
    <w:rsid w:val="00772B27"/>
    <w:rsid w:val="007F6D77"/>
    <w:rsid w:val="009236FB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1B25D-1DCA-4A84-8A33-A92EA93F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91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1</cp:revision>
  <cp:lastPrinted>2012-02-03T20:57:00Z</cp:lastPrinted>
  <dcterms:created xsi:type="dcterms:W3CDTF">2017-12-11T05:11:00Z</dcterms:created>
  <dcterms:modified xsi:type="dcterms:W3CDTF">2017-12-11T05:18:00Z</dcterms:modified>
</cp:coreProperties>
</file>