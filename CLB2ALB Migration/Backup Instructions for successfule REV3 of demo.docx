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39" w:rsidRDefault="00E12839" w:rsidP="00D7720D">
      <w:pPr>
        <w:rPr>
          <w:rStyle w:val="case-id-content"/>
          <w:b/>
        </w:rPr>
      </w:pPr>
      <w:r w:rsidRPr="00E12839">
        <w:rPr>
          <w:b/>
        </w:rPr>
        <w:t xml:space="preserve">Source: AWS Support case ID# </w:t>
      </w:r>
      <w:r w:rsidRPr="00E12839">
        <w:rPr>
          <w:rStyle w:val="case-id-content"/>
          <w:b/>
        </w:rPr>
        <w:t>4768975511</w:t>
      </w:r>
      <w:bookmarkStart w:id="0" w:name="_GoBack"/>
      <w:bookmarkEnd w:id="0"/>
    </w:p>
    <w:p w:rsidR="00E12839" w:rsidRPr="00E12839" w:rsidRDefault="00E12839" w:rsidP="00D7720D">
      <w:pPr>
        <w:rPr>
          <w:b/>
        </w:rPr>
      </w:pPr>
    </w:p>
    <w:p w:rsidR="00E12839" w:rsidRDefault="00E12839" w:rsidP="00D7720D">
      <w:r>
        <w:t>***IMP***</w:t>
      </w:r>
    </w:p>
    <w:p w:rsidR="00E12839" w:rsidRDefault="00E12839" w:rsidP="00D7720D">
      <w:r>
        <w:t xml:space="preserve">With Application version "app-180103_133512" we were able to successfully re-deploy your application multiple times. I would also highly advise you to manually download </w:t>
      </w:r>
      <w:proofErr w:type="gramStart"/>
      <w:r>
        <w:t>it's</w:t>
      </w:r>
      <w:proofErr w:type="gramEnd"/>
      <w:r>
        <w:t xml:space="preserve"> zip file and keep multiple backups on your local machine, Amazon S3 storage etc. =============================================== </w:t>
      </w:r>
    </w:p>
    <w:p w:rsidR="00E12839" w:rsidRDefault="00E12839" w:rsidP="00D7720D">
      <w:r>
        <w:t xml:space="preserve">How to download previous application version: =============================================== </w:t>
      </w:r>
    </w:p>
    <w:p w:rsidR="00E12839" w:rsidRDefault="00E12839" w:rsidP="00D7720D">
      <w:r>
        <w:t>1. From EB Console click on application "</w:t>
      </w:r>
      <w:proofErr w:type="spellStart"/>
      <w:r>
        <w:t>Marcus_APP</w:t>
      </w:r>
      <w:proofErr w:type="spellEnd"/>
      <w:r>
        <w:t xml:space="preserve">" </w:t>
      </w:r>
    </w:p>
    <w:p w:rsidR="00E12839" w:rsidRDefault="00E12839" w:rsidP="00D7720D">
      <w:r>
        <w:t xml:space="preserve">2. </w:t>
      </w:r>
      <w:proofErr w:type="gramStart"/>
      <w:r>
        <w:t>On</w:t>
      </w:r>
      <w:proofErr w:type="gramEnd"/>
      <w:r>
        <w:t xml:space="preserve"> the left side, click on "Application versions" </w:t>
      </w:r>
    </w:p>
    <w:p w:rsidR="00F74703" w:rsidRPr="00D7720D" w:rsidRDefault="00E12839" w:rsidP="00D7720D">
      <w:r>
        <w:t>3. Now search for "app-180103_133512" and click on the hyper link (under the column source) to download the zip file</w:t>
      </w:r>
    </w:p>
    <w:sectPr w:rsidR="00F74703" w:rsidRPr="00D7720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39" w:rsidRDefault="00E12839">
      <w:r>
        <w:separator/>
      </w:r>
    </w:p>
  </w:endnote>
  <w:endnote w:type="continuationSeparator" w:id="0">
    <w:p w:rsidR="00E12839" w:rsidRDefault="00E1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EA38AB" w:rsidRDefault="00D7720D" w:rsidP="00772B27">
    <w:pPr>
      <w:pStyle w:val="Footer"/>
      <w:jc w:val="right"/>
      <w:rPr>
        <w:rFonts w:ascii="Arial" w:hAnsi="Arial" w:cs="Arial"/>
        <w:sz w:val="14"/>
        <w:szCs w:val="20"/>
      </w:rPr>
    </w:pPr>
    <w:r w:rsidRPr="00EA38AB">
      <w:rPr>
        <w:rFonts w:ascii="Arial" w:hAnsi="Arial" w:cs="Arial"/>
        <w:sz w:val="14"/>
        <w:szCs w:val="20"/>
      </w:rPr>
      <w:fldChar w:fldCharType="begin"/>
    </w:r>
    <w:r w:rsidRPr="00EA38AB">
      <w:rPr>
        <w:rFonts w:ascii="Arial" w:hAnsi="Arial" w:cs="Arial"/>
        <w:sz w:val="14"/>
        <w:szCs w:val="20"/>
      </w:rPr>
      <w:instrText xml:space="preserve"> FILENAME  \p </w:instrText>
    </w:r>
    <w:r w:rsidRPr="00EA38AB">
      <w:rPr>
        <w:rFonts w:ascii="Arial" w:hAnsi="Arial" w:cs="Arial"/>
        <w:sz w:val="14"/>
        <w:szCs w:val="20"/>
      </w:rPr>
      <w:fldChar w:fldCharType="separate"/>
    </w:r>
    <w:r w:rsidR="00EA38AB" w:rsidRPr="00EA38AB">
      <w:rPr>
        <w:rFonts w:ascii="Arial" w:hAnsi="Arial" w:cs="Arial"/>
        <w:noProof/>
        <w:sz w:val="14"/>
        <w:szCs w:val="20"/>
      </w:rPr>
      <w:t>C:\XpressRules LLC\Administration\Amazon Web Services\CLB2ALB Migration\Backup Instructions for successfule REV3 of demo.docx</w:t>
    </w:r>
    <w:r w:rsidRPr="00EA38AB">
      <w:rPr>
        <w:rFonts w:ascii="Arial" w:hAnsi="Arial" w:cs="Arial"/>
        <w:sz w:val="14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39" w:rsidRDefault="00E12839">
      <w:r>
        <w:separator/>
      </w:r>
    </w:p>
  </w:footnote>
  <w:footnote w:type="continuationSeparator" w:id="0">
    <w:p w:rsidR="00E12839" w:rsidRDefault="00E12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Title</w:t>
    </w:r>
    <w:r w:rsidR="00D7720D">
      <w:rPr>
        <w:rFonts w:ascii="Arial" w:hAnsi="Arial" w:cs="Arial"/>
        <w:b/>
      </w:rPr>
      <w:t>:</w:t>
    </w:r>
    <w:r w:rsidR="00E12839">
      <w:rPr>
        <w:rFonts w:ascii="Arial" w:hAnsi="Arial" w:cs="Arial"/>
        <w:b/>
      </w:rPr>
      <w:t xml:space="preserve"> AWS Instructions for Backing up Successful REV3 of the Demo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E12839">
      <w:rPr>
        <w:rFonts w:ascii="Arial" w:hAnsi="Arial" w:cs="Arial"/>
        <w:b/>
      </w:rPr>
      <w:t xml:space="preserve"> 8 January 2018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EA38AB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EA38AB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7EBBD4" wp14:editId="25F89EDE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39"/>
    <w:rsid w:val="00025AE3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E12839"/>
    <w:rsid w:val="00EA38AB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case-id-content">
    <w:name w:val="case-id-content"/>
    <w:basedOn w:val="DefaultParagraphFont"/>
    <w:rsid w:val="00E12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  <w:style w:type="character" w:customStyle="1" w:styleId="case-id-content">
    <w:name w:val="case-id-content"/>
    <w:basedOn w:val="DefaultParagraphFont"/>
    <w:rsid w:val="00E1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B0E15-B13A-46E8-8999-7E4BBBB7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5</TotalTime>
  <Pages>1</Pages>
  <Words>90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674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2</cp:revision>
  <cp:lastPrinted>2012-02-03T20:57:00Z</cp:lastPrinted>
  <dcterms:created xsi:type="dcterms:W3CDTF">2018-01-09T09:10:00Z</dcterms:created>
  <dcterms:modified xsi:type="dcterms:W3CDTF">2018-01-09T09:15:00Z</dcterms:modified>
</cp:coreProperties>
</file>