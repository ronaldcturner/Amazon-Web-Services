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03" w:rsidRDefault="0084069A" w:rsidP="00D7720D">
      <w:r>
        <w:t>Per instruction to follow this reference:</w:t>
      </w:r>
    </w:p>
    <w:p w:rsidR="0084069A" w:rsidRPr="0084069A" w:rsidRDefault="0084069A" w:rsidP="0084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4069A">
        <w:rPr>
          <w:rFonts w:ascii="Courier New" w:eastAsia="Times New Roman" w:hAnsi="Courier New" w:cs="Courier New"/>
          <w:sz w:val="20"/>
          <w:szCs w:val="20"/>
        </w:rPr>
        <w:t xml:space="preserve">[2]- </w:t>
      </w:r>
      <w:hyperlink r:id="rId9" w:history="1">
        <w:r w:rsidRPr="008406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http://docs.aws.amazon.com/gettingstarted/latest/deploy/envvar.html</w:t>
        </w:r>
      </w:hyperlink>
    </w:p>
    <w:p w:rsidR="0084069A" w:rsidRDefault="0084069A" w:rsidP="00D7720D">
      <w:r>
        <w:rPr>
          <w:noProof/>
        </w:rPr>
        <w:drawing>
          <wp:anchor distT="0" distB="0" distL="114300" distR="114300" simplePos="0" relativeHeight="251659264" behindDoc="1" locked="0" layoutInCell="1" allowOverlap="1" wp14:anchorId="48ED7766" wp14:editId="590A623D">
            <wp:simplePos x="0" y="0"/>
            <wp:positionH relativeFrom="column">
              <wp:posOffset>502285</wp:posOffset>
            </wp:positionH>
            <wp:positionV relativeFrom="paragraph">
              <wp:posOffset>334645</wp:posOffset>
            </wp:positionV>
            <wp:extent cx="3086735" cy="29616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Got to “Software Configuration”: No Environment Variables shown.</w:t>
      </w:r>
      <w:proofErr w:type="gramEnd"/>
    </w:p>
    <w:p w:rsidR="0084069A" w:rsidRDefault="0084069A" w:rsidP="00D7720D"/>
    <w:p w:rsidR="0084069A" w:rsidRDefault="00F036E3" w:rsidP="00D7720D">
      <w:r>
        <w:rPr>
          <w:noProof/>
        </w:rPr>
        <w:drawing>
          <wp:anchor distT="0" distB="0" distL="114300" distR="114300" simplePos="0" relativeHeight="251661312" behindDoc="1" locked="0" layoutInCell="1" allowOverlap="1" wp14:anchorId="5F309C49" wp14:editId="66E88F02">
            <wp:simplePos x="0" y="0"/>
            <wp:positionH relativeFrom="column">
              <wp:posOffset>427990</wp:posOffset>
            </wp:positionH>
            <wp:positionV relativeFrom="paragraph">
              <wp:posOffset>426720</wp:posOffset>
            </wp:positionV>
            <wp:extent cx="5057775" cy="2583180"/>
            <wp:effectExtent l="0" t="0" r="952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8F6">
        <w:t>Go</w:t>
      </w:r>
      <w:r w:rsidR="0084069A">
        <w:t xml:space="preserve">t to “Environment Properties”: </w:t>
      </w:r>
      <w:r w:rsidR="005C6CBD">
        <w:t>I d</w:t>
      </w:r>
      <w:r w:rsidR="0084069A">
        <w:t xml:space="preserve">o not know what </w:t>
      </w:r>
      <w:r w:rsidR="005C6CBD">
        <w:t>“</w:t>
      </w:r>
      <w:r w:rsidR="0084069A">
        <w:t>Name</w:t>
      </w:r>
      <w:r w:rsidR="005C6CBD">
        <w:t>”</w:t>
      </w:r>
      <w:r w:rsidR="0084069A">
        <w:t xml:space="preserve"> and </w:t>
      </w:r>
      <w:r w:rsidR="005C6CBD">
        <w:t>“</w:t>
      </w:r>
      <w:r w:rsidR="0084069A">
        <w:t>Value</w:t>
      </w:r>
      <w:r w:rsidR="005C6CBD">
        <w:t>”</w:t>
      </w:r>
      <w:r w:rsidR="0084069A">
        <w:t xml:space="preserve"> should be for OPENSHIFT_REPO_</w:t>
      </w:r>
      <w:proofErr w:type="gramStart"/>
      <w:r w:rsidR="0084069A">
        <w:t>DIR .</w:t>
      </w:r>
      <w:bookmarkStart w:id="0" w:name="_GoBack"/>
      <w:bookmarkEnd w:id="0"/>
      <w:proofErr w:type="gramEnd"/>
    </w:p>
    <w:p w:rsidR="0084069A" w:rsidRDefault="0084069A" w:rsidP="00D7720D"/>
    <w:p w:rsidR="0084069A" w:rsidRDefault="0084069A" w:rsidP="00D7720D">
      <w:r>
        <w:t xml:space="preserve">“Learn more” </w:t>
      </w:r>
      <w:r w:rsidR="003678F6">
        <w:t xml:space="preserve">link </w:t>
      </w:r>
      <w:r>
        <w:t>ultimately takes me back to same Python-specific page</w:t>
      </w:r>
      <w:r w:rsidR="003678F6">
        <w:t xml:space="preserve"> I cited earlier (</w:t>
      </w:r>
      <w:r>
        <w:t>that shows this code</w:t>
      </w:r>
      <w:r w:rsidR="003678F6">
        <w:t>)</w:t>
      </w:r>
      <w:r>
        <w:t>:</w:t>
      </w:r>
    </w:p>
    <w:p w:rsidR="0084069A" w:rsidRPr="0084069A" w:rsidRDefault="0084069A" w:rsidP="0084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069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06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69A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:rsidR="0084069A" w:rsidRPr="0084069A" w:rsidRDefault="0084069A" w:rsidP="0084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069A">
        <w:rPr>
          <w:rFonts w:ascii="Courier New" w:eastAsia="Times New Roman" w:hAnsi="Courier New" w:cs="Courier New"/>
          <w:sz w:val="20"/>
          <w:szCs w:val="20"/>
        </w:rPr>
        <w:t>endpoint</w:t>
      </w:r>
      <w:proofErr w:type="gramEnd"/>
      <w:r w:rsidRPr="008406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69A">
        <w:rPr>
          <w:rFonts w:ascii="Courier New" w:eastAsia="Times New Roman" w:hAnsi="Courier New" w:cs="Courier New"/>
          <w:sz w:val="20"/>
          <w:szCs w:val="20"/>
        </w:rPr>
        <w:t>os.environ</w:t>
      </w:r>
      <w:proofErr w:type="spellEnd"/>
      <w:r w:rsidRPr="0084069A">
        <w:rPr>
          <w:rFonts w:ascii="Courier New" w:eastAsia="Times New Roman" w:hAnsi="Courier New" w:cs="Courier New"/>
          <w:sz w:val="20"/>
          <w:szCs w:val="20"/>
        </w:rPr>
        <w:t>['</w:t>
      </w:r>
      <w:r w:rsidRPr="0084069A">
        <w:rPr>
          <w:rFonts w:ascii="Courier New" w:eastAsia="Times New Roman" w:hAnsi="Courier New" w:cs="Courier New"/>
          <w:i/>
          <w:iCs/>
          <w:sz w:val="20"/>
          <w:szCs w:val="20"/>
        </w:rPr>
        <w:t>API_ENDPOINT</w:t>
      </w:r>
      <w:r w:rsidRPr="0084069A">
        <w:rPr>
          <w:rFonts w:ascii="Courier New" w:eastAsia="Times New Roman" w:hAnsi="Courier New" w:cs="Courier New"/>
          <w:sz w:val="20"/>
          <w:szCs w:val="20"/>
        </w:rPr>
        <w:t>']</w:t>
      </w:r>
    </w:p>
    <w:p w:rsidR="0084069A" w:rsidRDefault="0084069A" w:rsidP="00D7720D"/>
    <w:p w:rsidR="0084069A" w:rsidRPr="00D7720D" w:rsidRDefault="0084069A" w:rsidP="00D7720D"/>
    <w:sectPr w:rsidR="0084069A" w:rsidRPr="00D7720D" w:rsidSect="0084069A">
      <w:headerReference w:type="default" r:id="rId12"/>
      <w:footerReference w:type="default" r:id="rId13"/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9A" w:rsidRDefault="0084069A">
      <w:r>
        <w:separator/>
      </w:r>
    </w:p>
  </w:endnote>
  <w:endnote w:type="continuationSeparator" w:id="0">
    <w:p w:rsidR="0084069A" w:rsidRDefault="0084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3678F6" w:rsidRDefault="00D7720D" w:rsidP="00772B27">
    <w:pPr>
      <w:pStyle w:val="Footer"/>
      <w:jc w:val="right"/>
      <w:rPr>
        <w:rFonts w:ascii="Arial" w:hAnsi="Arial" w:cs="Arial"/>
        <w:sz w:val="16"/>
        <w:szCs w:val="20"/>
      </w:rPr>
    </w:pPr>
    <w:r w:rsidRPr="003678F6">
      <w:rPr>
        <w:rFonts w:ascii="Arial" w:hAnsi="Arial" w:cs="Arial"/>
        <w:sz w:val="16"/>
        <w:szCs w:val="20"/>
      </w:rPr>
      <w:fldChar w:fldCharType="begin"/>
    </w:r>
    <w:r w:rsidRPr="003678F6">
      <w:rPr>
        <w:rFonts w:ascii="Arial" w:hAnsi="Arial" w:cs="Arial"/>
        <w:sz w:val="16"/>
        <w:szCs w:val="20"/>
      </w:rPr>
      <w:instrText xml:space="preserve"> FILENAME  \p </w:instrText>
    </w:r>
    <w:r w:rsidRPr="003678F6">
      <w:rPr>
        <w:rFonts w:ascii="Arial" w:hAnsi="Arial" w:cs="Arial"/>
        <w:sz w:val="16"/>
        <w:szCs w:val="20"/>
      </w:rPr>
      <w:fldChar w:fldCharType="separate"/>
    </w:r>
    <w:r w:rsidR="003678F6" w:rsidRPr="003678F6">
      <w:rPr>
        <w:rFonts w:ascii="Arial" w:hAnsi="Arial" w:cs="Arial"/>
        <w:noProof/>
        <w:sz w:val="16"/>
        <w:szCs w:val="20"/>
      </w:rPr>
      <w:t>C:\XpressRules LLC\Administration\Amazon Web Services\Attempt to enter OPENSHIFT Environment Variable.docx</w:t>
    </w:r>
    <w:r w:rsidRPr="003678F6">
      <w:rPr>
        <w:rFonts w:ascii="Arial" w:hAnsi="Arial" w:cs="Arial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9A" w:rsidRDefault="0084069A">
      <w:r>
        <w:separator/>
      </w:r>
    </w:p>
  </w:footnote>
  <w:footnote w:type="continuationSeparator" w:id="0">
    <w:p w:rsidR="0084069A" w:rsidRDefault="00840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84069A">
      <w:rPr>
        <w:rFonts w:ascii="Arial" w:hAnsi="Arial" w:cs="Arial"/>
        <w:b/>
      </w:rPr>
      <w:t xml:space="preserve"> AWS Guidance re Environment Variable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84069A">
      <w:rPr>
        <w:rFonts w:ascii="Arial" w:hAnsi="Arial" w:cs="Arial"/>
        <w:b/>
      </w:rPr>
      <w:t xml:space="preserve"> 7 December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5C6CBD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5C6CBD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889A38" wp14:editId="6C9133A1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9A"/>
    <w:rsid w:val="00025AE3"/>
    <w:rsid w:val="001A169C"/>
    <w:rsid w:val="0034733D"/>
    <w:rsid w:val="003543CF"/>
    <w:rsid w:val="003678F6"/>
    <w:rsid w:val="00441A7D"/>
    <w:rsid w:val="00592375"/>
    <w:rsid w:val="005C6CBD"/>
    <w:rsid w:val="00675BC0"/>
    <w:rsid w:val="006D284C"/>
    <w:rsid w:val="00746178"/>
    <w:rsid w:val="00772B27"/>
    <w:rsid w:val="007F6D77"/>
    <w:rsid w:val="0084069A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036E3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69A"/>
    <w:rPr>
      <w:rFonts w:ascii="Courier New" w:eastAsiaTheme="minorHAnsi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406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069A"/>
  </w:style>
  <w:style w:type="character" w:customStyle="1" w:styleId="hljs-string">
    <w:name w:val="hljs-string"/>
    <w:basedOn w:val="DefaultParagraphFont"/>
    <w:rsid w:val="00840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69A"/>
    <w:rPr>
      <w:rFonts w:ascii="Courier New" w:eastAsiaTheme="minorHAnsi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406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069A"/>
  </w:style>
  <w:style w:type="character" w:customStyle="1" w:styleId="hljs-string">
    <w:name w:val="hljs-string"/>
    <w:basedOn w:val="DefaultParagraphFont"/>
    <w:rsid w:val="0084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ocs.aws.amazon.com/gettingstarted/latest/deploy/envvar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5090F-AEBA-40FA-B573-F2DDEA69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41</TotalTime>
  <Pages>1</Pages>
  <Words>56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535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4</cp:revision>
  <cp:lastPrinted>2012-02-03T20:57:00Z</cp:lastPrinted>
  <dcterms:created xsi:type="dcterms:W3CDTF">2017-12-07T20:56:00Z</dcterms:created>
  <dcterms:modified xsi:type="dcterms:W3CDTF">2017-12-07T21:37:00Z</dcterms:modified>
</cp:coreProperties>
</file>